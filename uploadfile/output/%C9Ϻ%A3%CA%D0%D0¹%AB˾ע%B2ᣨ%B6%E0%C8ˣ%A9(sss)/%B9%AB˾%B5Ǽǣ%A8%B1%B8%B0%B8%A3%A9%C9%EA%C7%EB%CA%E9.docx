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sss</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${股东名称}</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${股东身份证号}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${股东出资金额}</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${股东身份证号2}</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${股东出资比例2}</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${股东身份证号3}</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${股东出资比例3}</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${股东身份证号4}</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${股东出资比例4}</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${股东身份证号5}</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${股东出资比例5}</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2581389F" w:rsidR="0085017D" w:rsidRDefault="00940D7E">
            <w:pPr>
              <w:pStyle w:val="New"/>
              <w:spacing w:line="520" w:lineRule="exact"/>
              <w:jc w:val="center"/>
              <w:rPr>
                <w:rFonts w:ascii="宋体" w:hAnsi="宋体"/>
                <w:szCs w:val="21"/>
              </w:rPr>
            </w:pPr>
            <w:r>
              <w:rPr>
                <w:rFonts w:ascii="宋体" w:hAnsi="宋体"/>
                <w:bCs/>
                <w:szCs w:val="21"/>
              </w:rPr>
              <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23FF30F4"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09E6372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624866CC"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45CA7559"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9EFD" w14:textId="77777777" w:rsidR="0045460F" w:rsidRDefault="0045460F">
      <w:r>
        <w:separator/>
      </w:r>
    </w:p>
  </w:endnote>
  <w:endnote w:type="continuationSeparator" w:id="0">
    <w:p w14:paraId="2E5344E1" w14:textId="77777777" w:rsidR="0045460F" w:rsidRDefault="0045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9500BC">
      <w:rPr>
        <w:rStyle w:val="ac"/>
        <w:noProof/>
      </w:rPr>
      <w:t>7</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6D3" w14:textId="77777777" w:rsidR="0045460F" w:rsidRDefault="0045460F">
      <w:r>
        <w:separator/>
      </w:r>
    </w:p>
  </w:footnote>
  <w:footnote w:type="continuationSeparator" w:id="0">
    <w:p w14:paraId="12773547" w14:textId="77777777" w:rsidR="0045460F" w:rsidRDefault="0045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5460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0BC"/>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1737</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24</cp:revision>
  <cp:lastPrinted>2016-03-17T02:59:00Z</cp:lastPrinted>
  <dcterms:created xsi:type="dcterms:W3CDTF">2016-12-07T03:03:00Z</dcterms:created>
  <dcterms:modified xsi:type="dcterms:W3CDTF">2016-12-16T08:15:00Z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