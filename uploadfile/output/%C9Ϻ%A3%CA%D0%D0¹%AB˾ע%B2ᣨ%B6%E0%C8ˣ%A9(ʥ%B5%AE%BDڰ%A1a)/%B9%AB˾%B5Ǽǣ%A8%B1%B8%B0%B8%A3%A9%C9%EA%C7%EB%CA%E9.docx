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圣诞节啊a</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5F0091EA"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22AC751F"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24D74812" w:rsidR="0085017D" w:rsidRDefault="00AA58E1" w:rsidP="00C73EF5">
            <w:pPr>
              <w:pStyle w:val="New"/>
              <w:spacing w:line="520" w:lineRule="exact"/>
              <w:rPr>
                <w:rFonts w:ascii="宋体" w:hAnsi="宋体"/>
                <w:szCs w:val="21"/>
              </w:rPr>
            </w:pPr>
            <w:r>
              <w:rPr>
                <w:rFonts w:ascii="宋体" w:hAnsi="宋体" w:hint="eastAsia"/>
                <w:szCs w:val="21"/>
              </w:rPr>
              <w:t xml:space="preserve">         法定代表人签字：                                    </w:t>
            </w:r>
            <w:r w:rsidR="00C73EF5">
              <w:rPr>
                <w:rFonts w:ascii="宋体" w:hAnsi="宋体"/>
                <w:szCs w:val="21"/>
              </w:rPr>
              <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3E4C7971" w:rsidR="0085017D" w:rsidRDefault="00AA58E1">
            <w:pPr>
              <w:pStyle w:val="New"/>
              <w:spacing w:line="500" w:lineRule="exact"/>
              <w:jc w:val="center"/>
              <w:rPr>
                <w:rFonts w:ascii="宋体" w:hAnsi="宋体"/>
                <w:szCs w:val="21"/>
                <w:u w:val="single"/>
              </w:rPr>
            </w:pPr>
            <w:r>
              <w:rPr>
                <w:rFonts w:ascii="宋体" w:hAnsi="宋体" w:hint="eastAsia"/>
                <w:szCs w:val="21"/>
              </w:rPr>
              <w:t>姓名</w:t>
            </w:r>
            <w:r w:rsidR="00C73EF5">
              <w:rPr>
                <w:rFonts w:ascii="宋体" w:hAnsi="宋体"/>
                <w:bCs/>
                <w:szCs w:val="21"/>
                <w:u w:val="single"/>
              </w:rPr>
              <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sidR="00C73EF5">
              <w:rPr>
                <w:rFonts w:ascii="宋体" w:hAnsi="宋体"/>
                <w:color w:val="000000"/>
                <w:szCs w:val="21"/>
                <w:u w:val="single"/>
              </w:rPr>
              <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3C87B429"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w:t>
            </w:r>
            <w:r w:rsidR="00B13EA1">
              <w:rPr>
                <w:rFonts w:ascii="宋体" w:hAnsi="宋体"/>
                <w:color w:val="000000"/>
                <w:szCs w:val="21"/>
                <w:u w:val="single"/>
              </w:rPr>
              <w:t/>
            </w:r>
            <w:r>
              <w:rPr>
                <w:rFonts w:ascii="宋体" w:hAnsi="宋体" w:hint="eastAsia"/>
                <w:color w:val="000000"/>
                <w:szCs w:val="21"/>
                <w:u w:val="single"/>
              </w:rPr>
              <w:t xml:space="preserve">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sidR="00B13EA1">
              <w:rPr>
                <w:rFonts w:ascii="宋体" w:hAnsi="宋体"/>
                <w:color w:val="000000"/>
                <w:szCs w:val="21"/>
                <w:u w:val="single"/>
              </w:rPr>
              <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905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rsidTr="003E6D09">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3E6D09" w14:paraId="6583A2B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00CD7AF" w14:textId="154E10FB" w:rsidR="003E6D09" w:rsidRDefault="003E6D09" w:rsidP="003E6D09">
            <w:pPr>
              <w:autoSpaceDE w:val="0"/>
              <w:autoSpaceDN w:val="0"/>
              <w:adjustRightInd w:val="0"/>
              <w:ind w:firstLineChars="50" w:firstLine="105"/>
              <w:jc w:val="center"/>
              <w:rPr>
                <w:rFonts w:ascii="宋体" w:hAnsi="宋体"/>
                <w:bCs/>
                <w:szCs w:val="21"/>
              </w:rPr>
            </w:pPr>
            <w:r>
              <w:rPr>
                <w:rFonts w:ascii="宋体" w:hAnsi="宋体"/>
                <w:color w:val="000000"/>
                <w:szCs w:val="21"/>
              </w:rPr>
              <w:t>${股东名称}</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46D51354"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42D78901" w:rsidR="003E6D09" w:rsidRDefault="003E6D09" w:rsidP="003E6D09">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${股东身份证号}</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36964806"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FC7241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AA241A2" w:rsidR="003E6D09" w:rsidRDefault="003E6D09" w:rsidP="003E6D09">
            <w:pPr>
              <w:pStyle w:val="af"/>
              <w:ind w:left="0"/>
              <w:jc w:val="center"/>
              <w:rPr>
                <w:rFonts w:eastAsia="宋体" w:hAnsi="宋体" w:cs="宋体"/>
                <w:sz w:val="21"/>
              </w:rPr>
            </w:pPr>
            <w:r>
              <w:rPr>
                <w:rFonts w:eastAsia="宋体" w:hAnsi="宋体" w:cs="宋体"/>
                <w:sz w:val="21"/>
              </w:rPr>
              <w:t>${股东出资金额}</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706EA164" w14:textId="6C0512C0" w:rsidR="003E6D09" w:rsidRDefault="003E6D09" w:rsidP="003E6D09">
            <w:pPr>
              <w:spacing w:line="360" w:lineRule="exact"/>
              <w:jc w:val="center"/>
              <w:rPr>
                <w:rFonts w:hAnsi="宋体" w:cs="宋体"/>
              </w:rPr>
            </w:pPr>
            <w:r>
              <w:rPr>
                <w:rFonts w:hAnsi="宋体" w:cs="宋体"/>
              </w:rPr>
              <w:t/>
            </w:r>
            <w:r>
              <w:rPr>
                <w:rFonts w:hAnsi="宋体" w:cs="宋体" w:hint="eastAsia"/>
              </w:rPr>
              <w:t>%</w:t>
            </w:r>
          </w:p>
          <w:p w14:paraId="5F65F562" w14:textId="77777777" w:rsidR="003E6D09" w:rsidRDefault="003E6D09" w:rsidP="003E6D09">
            <w:pPr>
              <w:spacing w:line="360" w:lineRule="exact"/>
              <w:jc w:val="center"/>
              <w:rPr>
                <w:rFonts w:hAnsi="宋体" w:cs="宋体"/>
              </w:rPr>
            </w:pPr>
          </w:p>
        </w:tc>
      </w:tr>
      <w:tr w:rsidR="003E6D09" w14:paraId="32EE704B" w14:textId="77777777" w:rsidTr="00B34B7D">
        <w:trPr>
          <w:cantSplit/>
          <w:trHeight w:val="543"/>
        </w:trPr>
        <w:tc>
          <w:tcPr>
            <w:tcW w:w="1763" w:type="dxa"/>
            <w:tcBorders>
              <w:top w:val="single" w:sz="4" w:space="0" w:color="auto"/>
              <w:bottom w:val="single" w:sz="4" w:space="0" w:color="auto"/>
              <w:right w:val="single" w:sz="4" w:space="0" w:color="auto"/>
            </w:tcBorders>
            <w:vAlign w:val="center"/>
          </w:tcPr>
          <w:p w14:paraId="060638D3" w14:textId="4E1DF0A2"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125235AE"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2D55C2C6"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${股东身份证号2}</w:t>
            </w: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58509C7B"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D08C94E" w14:textId="278FF00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10F350F1"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62DBA6A5" w14:textId="68516379" w:rsidR="003E6D09" w:rsidRDefault="003E6D09" w:rsidP="003E6D09">
            <w:pPr>
              <w:spacing w:line="360" w:lineRule="exact"/>
              <w:jc w:val="center"/>
              <w:rPr>
                <w:rFonts w:hAnsi="宋体" w:cs="宋体"/>
              </w:rPr>
            </w:pPr>
            <w:r>
              <w:rPr>
                <w:rFonts w:hAnsi="宋体" w:cs="宋体"/>
              </w:rPr>
              <w:t>${股东出资比例2}</w:t>
            </w:r>
            <w:r>
              <w:rPr>
                <w:rFonts w:hAnsi="宋体" w:cs="宋体" w:hint="eastAsia"/>
              </w:rPr>
              <w:t>%</w:t>
            </w:r>
          </w:p>
          <w:p w14:paraId="44FCD7C5" w14:textId="77777777" w:rsidR="003E6D09" w:rsidRDefault="003E6D09" w:rsidP="003E6D09">
            <w:pPr>
              <w:spacing w:line="360" w:lineRule="exact"/>
              <w:jc w:val="center"/>
              <w:rPr>
                <w:rFonts w:hAnsi="宋体" w:cs="宋体"/>
              </w:rPr>
            </w:pPr>
          </w:p>
        </w:tc>
      </w:tr>
      <w:tr w:rsidR="003E6D09" w14:paraId="08F3FB92" w14:textId="77777777" w:rsidTr="00C30820">
        <w:trPr>
          <w:cantSplit/>
          <w:trHeight w:val="543"/>
        </w:trPr>
        <w:tc>
          <w:tcPr>
            <w:tcW w:w="1763" w:type="dxa"/>
            <w:tcBorders>
              <w:top w:val="single" w:sz="4" w:space="0" w:color="auto"/>
              <w:bottom w:val="single" w:sz="4" w:space="0" w:color="auto"/>
              <w:right w:val="single" w:sz="4" w:space="0" w:color="auto"/>
            </w:tcBorders>
            <w:vAlign w:val="center"/>
          </w:tcPr>
          <w:p w14:paraId="66C3D3CA" w14:textId="0E2EFEDC" w:rsidR="003E6D09" w:rsidRDefault="003E6D09" w:rsidP="003E6D09">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01A0EB04" w14:textId="77777777"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564AAE2" w14:textId="1710B848" w:rsidR="003E6D09" w:rsidRDefault="003E6D09" w:rsidP="003E6D09">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${股东身份证号3}</w:t>
            </w:r>
          </w:p>
        </w:tc>
        <w:tc>
          <w:tcPr>
            <w:tcW w:w="1839" w:type="dxa"/>
            <w:tcBorders>
              <w:top w:val="single" w:sz="4" w:space="0" w:color="auto"/>
              <w:left w:val="single" w:sz="4" w:space="0" w:color="auto"/>
              <w:bottom w:val="single" w:sz="4" w:space="0" w:color="auto"/>
              <w:right w:val="single" w:sz="4" w:space="0" w:color="auto"/>
            </w:tcBorders>
            <w:vAlign w:val="center"/>
          </w:tcPr>
          <w:p w14:paraId="51FC5CF2" w14:textId="77777777" w:rsidR="003E6D09" w:rsidRDefault="003E6D09" w:rsidP="003E6D09">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598681C6" w14:textId="77777777" w:rsidR="003E6D09" w:rsidRDefault="003E6D09" w:rsidP="003E6D09">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82D6099" w14:textId="5D1D2D60" w:rsidR="003E6D09" w:rsidRDefault="003E6D09" w:rsidP="003E6D09">
            <w:pPr>
              <w:pStyle w:val="af"/>
              <w:ind w:left="0"/>
              <w:jc w:val="center"/>
              <w:rPr>
                <w:rFonts w:eastAsia="宋体" w:hAnsi="宋体" w:cs="宋体"/>
                <w:sz w:val="21"/>
              </w:rPr>
            </w:pPr>
            <w:r>
              <w:rPr>
                <w:rFonts w:eastAsia="宋体" w:hAnsi="宋体" w:cs="宋体"/>
                <w:sz w:val="21"/>
              </w:rPr>
              <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FDF94FE" w14:textId="3AED9E6F" w:rsidR="003E6D09" w:rsidRDefault="003E6D09" w:rsidP="003E6D09">
            <w:pPr>
              <w:spacing w:line="360" w:lineRule="exact"/>
              <w:jc w:val="center"/>
              <w:rPr>
                <w:rFonts w:hAnsi="宋体" w:cs="宋体"/>
              </w:rPr>
            </w:pPr>
            <w:r>
              <w:rPr>
                <w:rFonts w:hAnsi="宋体" w:cs="宋体"/>
              </w:rPr>
              <w:t>${股东出资比例3}</w:t>
            </w:r>
            <w:r>
              <w:rPr>
                <w:rFonts w:hAnsi="宋体" w:cs="宋体" w:hint="eastAsia"/>
              </w:rPr>
              <w:t>%</w:t>
            </w:r>
          </w:p>
          <w:p w14:paraId="5F638BB8" w14:textId="77777777" w:rsidR="003E6D09" w:rsidRDefault="003E6D09" w:rsidP="003E6D09">
            <w:pPr>
              <w:spacing w:line="360" w:lineRule="exact"/>
              <w:jc w:val="center"/>
              <w:rPr>
                <w:rFonts w:hAnsi="宋体" w:cs="宋体"/>
              </w:rPr>
            </w:pPr>
          </w:p>
        </w:tc>
      </w:tr>
      <w:tr w:rsidR="00AD292E" w14:paraId="310DD86E" w14:textId="77777777" w:rsidTr="00366202">
        <w:trPr>
          <w:cantSplit/>
          <w:trHeight w:val="543"/>
        </w:trPr>
        <w:tc>
          <w:tcPr>
            <w:tcW w:w="1763" w:type="dxa"/>
            <w:tcBorders>
              <w:top w:val="single" w:sz="4" w:space="0" w:color="auto"/>
              <w:bottom w:val="single" w:sz="4" w:space="0" w:color="auto"/>
              <w:right w:val="single" w:sz="4" w:space="0" w:color="auto"/>
            </w:tcBorders>
            <w:vAlign w:val="center"/>
          </w:tcPr>
          <w:p w14:paraId="0056AAEB" w14:textId="5F890946"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0BF1D0D9"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52733544"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${股东身份证号4}</w:t>
            </w: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462E884C"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14F18E24" w14:textId="022FA022"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343B7D8A"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54A8FCEE" w14:textId="1F65C948" w:rsidR="00AD292E" w:rsidRDefault="00AD292E" w:rsidP="00AD292E">
            <w:pPr>
              <w:spacing w:line="360" w:lineRule="exact"/>
              <w:jc w:val="center"/>
              <w:rPr>
                <w:rFonts w:hAnsi="宋体" w:cs="宋体"/>
              </w:rPr>
            </w:pPr>
            <w:r>
              <w:rPr>
                <w:rFonts w:hAnsi="宋体" w:cs="宋体"/>
              </w:rPr>
              <w:t>${股东出资比例4}</w:t>
            </w:r>
            <w:r>
              <w:rPr>
                <w:rFonts w:hAnsi="宋体" w:cs="宋体" w:hint="eastAsia"/>
              </w:rPr>
              <w:t>%</w:t>
            </w:r>
          </w:p>
          <w:p w14:paraId="5244B62E" w14:textId="77777777" w:rsidR="00AD292E" w:rsidRDefault="00AD292E" w:rsidP="00AD292E">
            <w:pPr>
              <w:spacing w:line="360" w:lineRule="exact"/>
              <w:jc w:val="center"/>
              <w:rPr>
                <w:rFonts w:hAnsi="宋体" w:cs="宋体"/>
              </w:rPr>
            </w:pPr>
          </w:p>
        </w:tc>
      </w:tr>
      <w:tr w:rsidR="00AD292E" w14:paraId="67964FD5" w14:textId="77777777" w:rsidTr="007D06B5">
        <w:trPr>
          <w:cantSplit/>
          <w:trHeight w:val="543"/>
        </w:trPr>
        <w:tc>
          <w:tcPr>
            <w:tcW w:w="1763" w:type="dxa"/>
            <w:tcBorders>
              <w:top w:val="single" w:sz="4" w:space="0" w:color="auto"/>
              <w:bottom w:val="single" w:sz="4" w:space="0" w:color="auto"/>
              <w:right w:val="single" w:sz="4" w:space="0" w:color="auto"/>
            </w:tcBorders>
            <w:vAlign w:val="center"/>
          </w:tcPr>
          <w:p w14:paraId="7B34C601" w14:textId="287E1489" w:rsidR="00AD292E" w:rsidRDefault="00AD292E" w:rsidP="00AD292E">
            <w:pPr>
              <w:autoSpaceDE w:val="0"/>
              <w:autoSpaceDN w:val="0"/>
              <w:adjustRightInd w:val="0"/>
              <w:ind w:firstLineChars="50" w:firstLine="105"/>
              <w:jc w:val="center"/>
              <w:rPr>
                <w:rFonts w:ascii="宋体" w:hAnsi="宋体"/>
                <w:bCs/>
                <w:color w:val="000000"/>
                <w:szCs w:val="21"/>
              </w:rPr>
            </w:pPr>
            <w:r>
              <w:rPr>
                <w:rFonts w:ascii="宋体" w:hAnsi="宋体"/>
                <w:color w:val="000000"/>
                <w:szCs w:val="21"/>
              </w:rPr>
              <w:t/>
            </w: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3B21072D"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4E14BF78" w:rsidR="00AD292E" w:rsidRDefault="00AD292E" w:rsidP="00AD292E">
            <w:pPr>
              <w:autoSpaceDE w:val="0"/>
              <w:autoSpaceDN w:val="0"/>
              <w:adjustRightInd w:val="0"/>
              <w:ind w:firstLineChars="50" w:firstLine="105"/>
              <w:jc w:val="center"/>
              <w:rPr>
                <w:rFonts w:ascii="宋体" w:hAnsi="宋体"/>
                <w:bCs/>
                <w:color w:val="000000"/>
                <w:szCs w:val="21"/>
                <w:u w:val="single"/>
              </w:rPr>
            </w:pPr>
            <w:r>
              <w:rPr>
                <w:rFonts w:ascii="宋体" w:hAnsi="宋体"/>
                <w:color w:val="000000"/>
                <w:szCs w:val="21"/>
              </w:rPr>
              <w:t>${股东身份证号5}</w:t>
            </w: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63C18440" w:rsidR="00AD292E" w:rsidRDefault="00AD292E" w:rsidP="00AD292E">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8932377" w14:textId="11FB8529" w:rsidR="00AD292E" w:rsidRDefault="00AD292E" w:rsidP="00AD292E">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005E1F47" w:rsidR="00AD292E" w:rsidRDefault="00AD292E" w:rsidP="00AD292E">
            <w:pPr>
              <w:jc w:val="center"/>
              <w:rPr>
                <w:rFonts w:hAnsi="宋体" w:cs="宋体"/>
              </w:rPr>
            </w:pPr>
            <w:r>
              <w:rPr>
                <w:rFonts w:hAnsi="宋体" w:cs="宋体"/>
              </w:rPr>
              <w:t/>
            </w:r>
            <w:r>
              <w:rPr>
                <w:rFonts w:hAnsi="宋体" w:cs="宋体" w:hint="eastAsia"/>
              </w:rPr>
              <w:t>万元</w:t>
            </w:r>
          </w:p>
        </w:tc>
        <w:tc>
          <w:tcPr>
            <w:tcW w:w="1062" w:type="dxa"/>
            <w:tcBorders>
              <w:top w:val="single" w:sz="4" w:space="0" w:color="auto"/>
              <w:left w:val="single" w:sz="4" w:space="0" w:color="auto"/>
              <w:bottom w:val="single" w:sz="4" w:space="0" w:color="auto"/>
            </w:tcBorders>
            <w:vAlign w:val="center"/>
          </w:tcPr>
          <w:p w14:paraId="4ABAF023" w14:textId="33CA642B" w:rsidR="00AD292E" w:rsidRDefault="00AD292E" w:rsidP="00AD292E">
            <w:pPr>
              <w:spacing w:line="360" w:lineRule="exact"/>
              <w:jc w:val="center"/>
              <w:rPr>
                <w:rFonts w:hAnsi="宋体" w:cs="宋体"/>
              </w:rPr>
            </w:pPr>
            <w:r>
              <w:rPr>
                <w:rFonts w:hAnsi="宋体" w:cs="宋体"/>
              </w:rPr>
              <w:t>${股东出资比例5}</w:t>
            </w:r>
            <w:r>
              <w:rPr>
                <w:rFonts w:hAnsi="宋体" w:cs="宋体" w:hint="eastAsia"/>
              </w:rPr>
              <w:t>%</w:t>
            </w:r>
          </w:p>
          <w:p w14:paraId="0EB59809" w14:textId="77777777" w:rsidR="00AD292E" w:rsidRDefault="00AD292E" w:rsidP="00AD292E">
            <w:pPr>
              <w:spacing w:line="360" w:lineRule="exact"/>
              <w:jc w:val="center"/>
              <w:rPr>
                <w:rFonts w:hAnsi="宋体" w:cs="宋体"/>
              </w:rPr>
            </w:pPr>
          </w:p>
        </w:tc>
      </w:tr>
      <w:tr w:rsidR="00AD292E" w14:paraId="7AA9029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AD292E" w:rsidRDefault="00AD292E" w:rsidP="00AD292E">
            <w:pPr>
              <w:spacing w:line="360" w:lineRule="exact"/>
              <w:ind w:right="480"/>
              <w:jc w:val="center"/>
              <w:rPr>
                <w:rFonts w:hAnsi="宋体"/>
                <w:sz w:val="24"/>
              </w:rPr>
            </w:pPr>
          </w:p>
        </w:tc>
      </w:tr>
      <w:tr w:rsidR="00AD292E" w14:paraId="0B2DB017"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AD292E" w:rsidRDefault="00AD292E" w:rsidP="00AD292E">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AD292E" w:rsidRDefault="00AD292E" w:rsidP="00AD292E">
            <w:pPr>
              <w:spacing w:line="360" w:lineRule="exact"/>
              <w:ind w:right="480"/>
              <w:jc w:val="center"/>
              <w:rPr>
                <w:rFonts w:hAnsi="宋体"/>
                <w:sz w:val="24"/>
              </w:rPr>
            </w:pPr>
          </w:p>
        </w:tc>
      </w:tr>
      <w:tr w:rsidR="00AD292E" w14:paraId="6AA407D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AD292E" w:rsidRDefault="00AD292E" w:rsidP="00AD292E">
            <w:pPr>
              <w:spacing w:line="360" w:lineRule="exact"/>
              <w:ind w:right="480"/>
              <w:jc w:val="center"/>
              <w:rPr>
                <w:rFonts w:hAnsi="宋体"/>
                <w:sz w:val="24"/>
              </w:rPr>
            </w:pPr>
          </w:p>
        </w:tc>
      </w:tr>
      <w:tr w:rsidR="00AD292E" w14:paraId="33D16989"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AD292E" w:rsidRDefault="00AD292E" w:rsidP="00AD292E">
            <w:pPr>
              <w:spacing w:line="360" w:lineRule="exact"/>
              <w:ind w:right="480"/>
              <w:jc w:val="center"/>
              <w:rPr>
                <w:rFonts w:hAnsi="宋体"/>
                <w:sz w:val="24"/>
              </w:rPr>
            </w:pPr>
          </w:p>
        </w:tc>
      </w:tr>
      <w:tr w:rsidR="00AD292E" w14:paraId="7EF7E91F"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AD292E" w:rsidRDefault="00AD292E" w:rsidP="00AD292E">
            <w:pPr>
              <w:spacing w:line="360" w:lineRule="exact"/>
              <w:ind w:right="480"/>
              <w:jc w:val="center"/>
              <w:rPr>
                <w:rFonts w:hAnsi="宋体"/>
                <w:sz w:val="24"/>
              </w:rPr>
            </w:pPr>
          </w:p>
        </w:tc>
      </w:tr>
      <w:tr w:rsidR="00AD292E" w14:paraId="58DF38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AD292E" w:rsidRDefault="00AD292E" w:rsidP="00AD292E">
            <w:pPr>
              <w:spacing w:line="360" w:lineRule="exact"/>
              <w:ind w:right="480"/>
              <w:jc w:val="center"/>
              <w:rPr>
                <w:rFonts w:hAnsi="宋体"/>
                <w:sz w:val="24"/>
              </w:rPr>
            </w:pPr>
          </w:p>
        </w:tc>
      </w:tr>
      <w:tr w:rsidR="00AD292E" w14:paraId="39E4D4C1"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AD292E" w:rsidRDefault="00AD292E" w:rsidP="00AD292E">
            <w:pPr>
              <w:spacing w:line="360" w:lineRule="exact"/>
              <w:ind w:right="480"/>
              <w:jc w:val="center"/>
              <w:rPr>
                <w:rFonts w:hAnsi="宋体"/>
                <w:sz w:val="24"/>
              </w:rPr>
            </w:pPr>
          </w:p>
        </w:tc>
      </w:tr>
      <w:tr w:rsidR="00AD292E" w14:paraId="6F22E1C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AD292E" w:rsidRDefault="00AD292E" w:rsidP="00AD292E">
            <w:pPr>
              <w:spacing w:line="360" w:lineRule="exact"/>
              <w:ind w:right="480"/>
              <w:jc w:val="center"/>
              <w:rPr>
                <w:rFonts w:hAnsi="宋体"/>
                <w:sz w:val="24"/>
              </w:rPr>
            </w:pPr>
          </w:p>
        </w:tc>
      </w:tr>
      <w:tr w:rsidR="00AD292E" w14:paraId="3E19ACAE"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AD292E" w:rsidRDefault="00AD292E" w:rsidP="00AD292E">
            <w:pPr>
              <w:spacing w:line="360" w:lineRule="exact"/>
              <w:ind w:right="480"/>
              <w:jc w:val="center"/>
              <w:rPr>
                <w:rFonts w:hAnsi="宋体"/>
                <w:sz w:val="24"/>
              </w:rPr>
            </w:pPr>
          </w:p>
        </w:tc>
      </w:tr>
      <w:tr w:rsidR="00AD292E" w14:paraId="00F0FA9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AD292E" w:rsidRDefault="00AD292E" w:rsidP="00AD292E">
            <w:pPr>
              <w:spacing w:line="360" w:lineRule="exact"/>
              <w:ind w:right="480"/>
              <w:jc w:val="center"/>
              <w:rPr>
                <w:rFonts w:hAnsi="宋体"/>
                <w:sz w:val="24"/>
              </w:rPr>
            </w:pPr>
          </w:p>
        </w:tc>
      </w:tr>
      <w:tr w:rsidR="00AD292E" w14:paraId="0F9BCF05"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AD292E" w:rsidRDefault="00AD292E" w:rsidP="00AD292E">
            <w:pPr>
              <w:spacing w:line="360" w:lineRule="exact"/>
              <w:ind w:right="480"/>
              <w:jc w:val="center"/>
              <w:rPr>
                <w:rFonts w:hAnsi="宋体"/>
                <w:sz w:val="24"/>
              </w:rPr>
            </w:pPr>
          </w:p>
        </w:tc>
      </w:tr>
      <w:tr w:rsidR="00AD292E" w14:paraId="4B3C137B"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AD292E" w:rsidRDefault="00AD292E" w:rsidP="00AD292E">
            <w:pPr>
              <w:spacing w:line="360" w:lineRule="exact"/>
              <w:ind w:right="480"/>
              <w:jc w:val="center"/>
              <w:rPr>
                <w:rFonts w:hAnsi="宋体"/>
                <w:sz w:val="24"/>
              </w:rPr>
            </w:pPr>
          </w:p>
        </w:tc>
      </w:tr>
      <w:tr w:rsidR="00AD292E" w14:paraId="78E9DF72" w14:textId="77777777" w:rsidTr="003E6D09">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AD292E" w:rsidRDefault="00AD292E" w:rsidP="00AD292E">
            <w:pPr>
              <w:spacing w:line="360" w:lineRule="exact"/>
              <w:ind w:right="480"/>
              <w:jc w:val="center"/>
              <w:rPr>
                <w:rFonts w:hAnsi="宋体"/>
                <w:sz w:val="24"/>
              </w:rPr>
            </w:pPr>
          </w:p>
        </w:tc>
      </w:tr>
      <w:tr w:rsidR="00AD292E" w14:paraId="23362FBE" w14:textId="77777777" w:rsidTr="003E6D09">
        <w:trPr>
          <w:cantSplit/>
          <w:trHeight w:val="543"/>
        </w:trPr>
        <w:tc>
          <w:tcPr>
            <w:tcW w:w="1763" w:type="dxa"/>
            <w:tcBorders>
              <w:top w:val="single" w:sz="4" w:space="0" w:color="auto"/>
              <w:right w:val="single" w:sz="4" w:space="0" w:color="auto"/>
            </w:tcBorders>
            <w:vAlign w:val="center"/>
          </w:tcPr>
          <w:p w14:paraId="3F2E0609"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AD292E" w:rsidRDefault="00AD292E" w:rsidP="00AD292E">
            <w:pPr>
              <w:spacing w:line="360" w:lineRule="exact"/>
              <w:ind w:right="480"/>
              <w:jc w:val="center"/>
              <w:rPr>
                <w:rFonts w:hAnsi="宋体"/>
                <w:sz w:val="24"/>
              </w:rPr>
            </w:pPr>
          </w:p>
        </w:tc>
      </w:tr>
      <w:tr w:rsidR="00AD292E" w14:paraId="21DDE2CB" w14:textId="77777777" w:rsidTr="003E6D09">
        <w:trPr>
          <w:cantSplit/>
          <w:trHeight w:val="543"/>
        </w:trPr>
        <w:tc>
          <w:tcPr>
            <w:tcW w:w="1763" w:type="dxa"/>
            <w:tcBorders>
              <w:top w:val="single" w:sz="4" w:space="0" w:color="auto"/>
              <w:right w:val="single" w:sz="4" w:space="0" w:color="auto"/>
            </w:tcBorders>
            <w:vAlign w:val="center"/>
          </w:tcPr>
          <w:p w14:paraId="70D25E97" w14:textId="77777777" w:rsidR="00AD292E" w:rsidRDefault="00AD292E" w:rsidP="00AD292E">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AD292E" w:rsidRDefault="00AD292E" w:rsidP="00AD292E">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AD292E" w:rsidRDefault="00AD292E" w:rsidP="00AD292E">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AD292E" w:rsidRDefault="00AD292E" w:rsidP="00AD292E">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AD292E" w:rsidRDefault="00AD292E" w:rsidP="00AD292E">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AD292E" w:rsidRDefault="00AD292E" w:rsidP="00AD292E">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AD292E" w:rsidRDefault="00AD292E" w:rsidP="00AD292E">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401F89A2" w:rsidR="0085017D" w:rsidRDefault="00980B44" w:rsidP="00980B44">
            <w:pPr>
              <w:pStyle w:val="New"/>
              <w:spacing w:line="520" w:lineRule="exact"/>
              <w:jc w:val="center"/>
              <w:rPr>
                <w:rFonts w:ascii="宋体" w:hAnsi="宋体"/>
                <w:szCs w:val="21"/>
              </w:rPr>
            </w:pPr>
            <w:r>
              <w:rPr>
                <w:szCs w:val="21"/>
              </w:rPr>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3D5595CB" w:rsidR="0085017D" w:rsidRDefault="00D51735">
            <w:pPr>
              <w:pStyle w:val="New"/>
              <w:spacing w:line="520" w:lineRule="exact"/>
              <w:jc w:val="center"/>
              <w:rPr>
                <w:rFonts w:ascii="宋体" w:hAnsi="宋体"/>
                <w:szCs w:val="21"/>
              </w:rPr>
            </w:pPr>
            <w:r>
              <w:rPr>
                <w:rFonts w:ascii="宋体" w:hAnsi="宋体" w:cs="宋体"/>
                <w:szCs w:val="21"/>
              </w:rPr>
              <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DA30016" w:rsidR="0085017D" w:rsidRDefault="00D103F1">
            <w:pPr>
              <w:pStyle w:val="New"/>
              <w:spacing w:line="520" w:lineRule="exact"/>
              <w:jc w:val="center"/>
              <w:rPr>
                <w:rFonts w:ascii="宋体" w:hAnsi="宋体"/>
                <w:szCs w:val="21"/>
              </w:rPr>
            </w:pPr>
            <w:r>
              <w:rPr>
                <w:rFonts w:ascii="宋体" w:hAnsi="宋体" w:cs="宋体"/>
                <w:szCs w:val="21"/>
              </w:rPr>
              <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5DB9CFB2" w:rsidR="0085017D" w:rsidRDefault="00D103F1">
            <w:pPr>
              <w:pStyle w:val="New"/>
              <w:spacing w:line="520" w:lineRule="exact"/>
              <w:jc w:val="center"/>
              <w:rPr>
                <w:rFonts w:ascii="宋体" w:hAnsi="宋体"/>
                <w:szCs w:val="21"/>
              </w:rPr>
            </w:pPr>
            <w:r>
              <w:rPr>
                <w:rFonts w:ascii="宋体" w:hAnsi="宋体" w:cs="宋体"/>
                <w:szCs w:val="21"/>
              </w:rPr>
              <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4E4D7524" w:rsidR="0085017D" w:rsidRDefault="00D103F1" w:rsidP="00D103F1">
            <w:pPr>
              <w:pStyle w:val="New"/>
              <w:spacing w:line="520" w:lineRule="exact"/>
              <w:rPr>
                <w:rFonts w:ascii="宋体" w:hAnsi="宋体"/>
                <w:szCs w:val="21"/>
              </w:rPr>
            </w:pPr>
            <w:r>
              <w:rPr>
                <w:rFonts w:ascii="宋体" w:hAnsi="宋体" w:cs="宋体"/>
                <w:szCs w:val="21"/>
              </w:rPr>
              <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2581389F" w:rsidR="0085017D" w:rsidRDefault="00940D7E">
            <w:pPr>
              <w:pStyle w:val="New"/>
              <w:spacing w:line="520" w:lineRule="exact"/>
              <w:jc w:val="center"/>
              <w:rPr>
                <w:rFonts w:ascii="宋体" w:hAnsi="宋体"/>
                <w:szCs w:val="21"/>
              </w:rPr>
            </w:pPr>
            <w:r>
              <w:rPr>
                <w:rFonts w:ascii="宋体" w:hAnsi="宋体"/>
                <w:bCs/>
                <w:szCs w:val="21"/>
              </w:rPr>
              <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23FF30F4" w:rsidR="0085017D" w:rsidRDefault="00940D7E">
            <w:pPr>
              <w:pStyle w:val="New"/>
              <w:spacing w:line="520" w:lineRule="exact"/>
              <w:jc w:val="center"/>
              <w:rPr>
                <w:rFonts w:ascii="宋体" w:hAnsi="宋体"/>
                <w:szCs w:val="21"/>
              </w:rPr>
            </w:pPr>
            <w:r>
              <w:rPr>
                <w:rFonts w:ascii="宋体" w:hAnsi="宋体"/>
                <w:szCs w:val="21"/>
              </w:rPr>
              <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09E63723" w:rsidR="0085017D" w:rsidRDefault="00D17C88">
            <w:pPr>
              <w:pStyle w:val="New"/>
              <w:spacing w:line="520" w:lineRule="exact"/>
              <w:jc w:val="center"/>
              <w:rPr>
                <w:rFonts w:ascii="宋体" w:hAnsi="宋体"/>
                <w:szCs w:val="21"/>
              </w:rPr>
            </w:pPr>
            <w:r>
              <w:rPr>
                <w:rFonts w:ascii="宋体" w:hAnsi="宋体"/>
                <w:color w:val="000000"/>
                <w:szCs w:val="21"/>
              </w:rPr>
              <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624866CC" w:rsidR="0085017D" w:rsidRDefault="00D17C88">
            <w:pPr>
              <w:pStyle w:val="New"/>
              <w:spacing w:line="520" w:lineRule="exact"/>
              <w:jc w:val="center"/>
              <w:rPr>
                <w:rFonts w:ascii="宋体" w:hAnsi="宋体"/>
                <w:szCs w:val="21"/>
              </w:rPr>
            </w:pPr>
            <w:r>
              <w:rPr>
                <w:rFonts w:ascii="宋体" w:hAnsi="宋体"/>
                <w:szCs w:val="21"/>
              </w:rPr>
              <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45CA7559" w:rsidR="0085017D" w:rsidRDefault="00D17C88">
            <w:pPr>
              <w:pStyle w:val="New"/>
              <w:spacing w:line="520" w:lineRule="exact"/>
              <w:jc w:val="center"/>
              <w:rPr>
                <w:rFonts w:ascii="宋体" w:hAnsi="宋体"/>
                <w:color w:val="000000"/>
                <w:szCs w:val="21"/>
              </w:rPr>
            </w:pPr>
            <w:r>
              <w:rPr>
                <w:rFonts w:ascii="宋体" w:hAnsi="宋体"/>
                <w:szCs w:val="21"/>
              </w:rPr>
              <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49EFD" w14:textId="77777777" w:rsidR="0045460F" w:rsidRDefault="0045460F">
      <w:r>
        <w:separator/>
      </w:r>
    </w:p>
  </w:endnote>
  <w:endnote w:type="continuationSeparator" w:id="0">
    <w:p w14:paraId="2E5344E1" w14:textId="77777777" w:rsidR="0045460F" w:rsidRDefault="0045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Malgun Gothic Semilight"/>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9500BC">
      <w:rPr>
        <w:rStyle w:val="ac"/>
        <w:noProof/>
      </w:rPr>
      <w:t>7</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F26D3" w14:textId="77777777" w:rsidR="0045460F" w:rsidRDefault="0045460F">
      <w:r>
        <w:separator/>
      </w:r>
    </w:p>
  </w:footnote>
  <w:footnote w:type="continuationSeparator" w:id="0">
    <w:p w14:paraId="12773547" w14:textId="77777777" w:rsidR="0045460F" w:rsidRDefault="0045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5799C"/>
    <w:rsid w:val="000A1333"/>
    <w:rsid w:val="000F5C14"/>
    <w:rsid w:val="00170E0C"/>
    <w:rsid w:val="00172A27"/>
    <w:rsid w:val="001C775E"/>
    <w:rsid w:val="00202B9A"/>
    <w:rsid w:val="002208A1"/>
    <w:rsid w:val="002268AC"/>
    <w:rsid w:val="00234AB6"/>
    <w:rsid w:val="002900DA"/>
    <w:rsid w:val="00310ABF"/>
    <w:rsid w:val="00353EFD"/>
    <w:rsid w:val="003E6D09"/>
    <w:rsid w:val="004237EA"/>
    <w:rsid w:val="00424D35"/>
    <w:rsid w:val="0044752F"/>
    <w:rsid w:val="0045460F"/>
    <w:rsid w:val="00463644"/>
    <w:rsid w:val="00494EF2"/>
    <w:rsid w:val="004D5A6B"/>
    <w:rsid w:val="004E4481"/>
    <w:rsid w:val="00586571"/>
    <w:rsid w:val="005A6C4E"/>
    <w:rsid w:val="005C1D4F"/>
    <w:rsid w:val="00662DE4"/>
    <w:rsid w:val="00685543"/>
    <w:rsid w:val="00762E8A"/>
    <w:rsid w:val="00766306"/>
    <w:rsid w:val="007856E4"/>
    <w:rsid w:val="007A52D7"/>
    <w:rsid w:val="007B204C"/>
    <w:rsid w:val="007E1E5A"/>
    <w:rsid w:val="007E3C4A"/>
    <w:rsid w:val="00827FBE"/>
    <w:rsid w:val="00847840"/>
    <w:rsid w:val="0085017D"/>
    <w:rsid w:val="00870472"/>
    <w:rsid w:val="008858CF"/>
    <w:rsid w:val="008A4F3F"/>
    <w:rsid w:val="008A6330"/>
    <w:rsid w:val="00940D7E"/>
    <w:rsid w:val="009500BC"/>
    <w:rsid w:val="00950673"/>
    <w:rsid w:val="00952FD3"/>
    <w:rsid w:val="00974D76"/>
    <w:rsid w:val="00980B44"/>
    <w:rsid w:val="009F3528"/>
    <w:rsid w:val="00A62494"/>
    <w:rsid w:val="00AA58E1"/>
    <w:rsid w:val="00AB0C98"/>
    <w:rsid w:val="00AC520B"/>
    <w:rsid w:val="00AD292E"/>
    <w:rsid w:val="00AF7D27"/>
    <w:rsid w:val="00B13EA1"/>
    <w:rsid w:val="00BA61FA"/>
    <w:rsid w:val="00C1281E"/>
    <w:rsid w:val="00C73EF5"/>
    <w:rsid w:val="00C7770B"/>
    <w:rsid w:val="00C85AF7"/>
    <w:rsid w:val="00D103F1"/>
    <w:rsid w:val="00D13B0D"/>
    <w:rsid w:val="00D17C88"/>
    <w:rsid w:val="00D51735"/>
    <w:rsid w:val="00DE12BA"/>
    <w:rsid w:val="00E1301C"/>
    <w:rsid w:val="00E3229A"/>
    <w:rsid w:val="00E42131"/>
    <w:rsid w:val="00E85E8C"/>
    <w:rsid w:val="00EA4F42"/>
    <w:rsid w:val="00EC70EA"/>
    <w:rsid w:val="00EF645D"/>
    <w:rsid w:val="00F13E72"/>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304</Words>
  <Characters>1737</Characters>
  <Application>Microsoft Macintosh Word</Application>
  <DocSecurity>0</DocSecurity>
  <PresentationFormat/>
  <Lines>14</Lines>
  <Paragraphs>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公司登记（备案）申请表</vt:lpstr>
    </vt:vector>
  </TitlesOfParts>
  <Manager/>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24</cp:revision>
  <cp:lastPrinted>2016-03-17T02:59:00Z</cp:lastPrinted>
  <dcterms:created xsi:type="dcterms:W3CDTF">2016-12-07T03:03:00Z</dcterms:created>
  <dcterms:modified xsi:type="dcterms:W3CDTF">2016-12-16T08:15:00Z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